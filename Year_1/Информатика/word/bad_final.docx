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085" w:rsidRDefault="008770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7DA9D" wp14:editId="5BBA980B">
                <wp:simplePos x="0" y="0"/>
                <wp:positionH relativeFrom="column">
                  <wp:posOffset>4639945</wp:posOffset>
                </wp:positionH>
                <wp:positionV relativeFrom="page">
                  <wp:posOffset>381891</wp:posOffset>
                </wp:positionV>
                <wp:extent cx="3971290" cy="1459230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7085" w:rsidRPr="00065D93" w:rsidRDefault="00877085" w:rsidP="00065D93">
                            <w:pPr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D93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ТИТАНИК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E7DA9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65.35pt;margin-top:30.05pt;width:312.7pt;height:114.9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" filled="f" stroked="f">
                <v:textbox style="mso-fit-shape-to-text:t">
                  <w:txbxContent>
                    <w:p w:rsidR="00877085" w:rsidRPr="00065D93" w:rsidRDefault="00877085" w:rsidP="00065D93">
                      <w:pPr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D93">
                        <w:rPr>
                          <w:b/>
                          <w:noProof/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ТИТАНИК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77085" w:rsidRDefault="00877085"/>
    <w:p w:rsidR="00877085" w:rsidRDefault="00877085"/>
    <w:p w:rsidR="00877085" w:rsidRDefault="00877085"/>
    <w:p w:rsidR="00877085" w:rsidRDefault="00877085"/>
    <w:p w:rsidR="00877085" w:rsidRPr="00164362" w:rsidRDefault="00877085" w:rsidP="00164362">
      <w:pPr>
        <w:pStyle w:val="1"/>
      </w:pPr>
      <w:r>
        <w:t>625000, г. Тюмень, Ленина 39, тел. (3452) 24-11-97</w:t>
      </w:r>
    </w:p>
    <w:p w:rsidR="00877085" w:rsidRDefault="00877085" w:rsidP="00C22FA8">
      <w:pPr>
        <w:ind w:left="6663"/>
        <w:rPr>
          <w:rFonts w:ascii="Times New Roman" w:hAnsi="Times New Roman" w:cs="Times New Roman"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1324155</wp:posOffset>
                </wp:positionH>
                <wp:positionV relativeFrom="page">
                  <wp:posOffset>300251</wp:posOffset>
                </wp:positionV>
                <wp:extent cx="1676400" cy="1666875"/>
                <wp:effectExtent l="0" t="0" r="19050" b="2857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66875"/>
                          <a:chOff x="0" y="0"/>
                          <a:chExt cx="2361062" cy="2347414"/>
                        </a:xfrm>
                      </wpg:grpSpPr>
                      <wps:wsp>
                        <wps:cNvPr id="2" name="Месяц 2"/>
                        <wps:cNvSpPr/>
                        <wps:spPr>
                          <a:xfrm rot="5400000">
                            <a:off x="586853" y="-586853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Месяц 3"/>
                        <wps:cNvSpPr/>
                        <wps:spPr>
                          <a:xfrm rot="16200000">
                            <a:off x="600501" y="586854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643951" y="643951"/>
                            <a:ext cx="1050878" cy="1050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7A3E9" id="Группа 8" o:spid="_x0000_s1026" style="position:absolute;margin-left:104.25pt;margin-top:23.65pt;width:132pt;height:131.25pt;z-index:251659264;mso-position-horizontal-relative:margin;mso-position-vertical-relative:page;mso-width-relative:margin;mso-height-relative:margin" coordsize="23610,2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Месяц 2" o:spid="_x0000_s1027" type="#_x0000_t184" style="position:absolute;left:5868;top:-5868;width:11737;height:234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" fillcolor="#4472c4 [3204]" strokecolor="#1f3763 [1604]" strokeweight="1pt"/>
                <v:shape id="Месяц 3" o:spid="_x0000_s1028" type="#_x0000_t184" style="position:absolute;left:6004;top:5869;width:11737;height:23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" fillcolor="#ffc000 [3207]" strokecolor="#7f5f00 [1607]" strokeweight="1pt"/>
                <v:oval id="Овал 4" o:spid="_x0000_s1029" style="position:absolute;left:6439;top:6439;width:10509;height:10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>
        <w:tab/>
      </w:r>
      <w:r>
        <w:tab/>
      </w:r>
      <w:r>
        <w:rPr>
          <w:rFonts w:ascii="Times New Roman" w:hAnsi="Times New Roman" w:cs="Times New Roman"/>
          <w:i/>
          <w:sz w:val="24"/>
        </w:rPr>
        <w:t xml:space="preserve">Директору фирмы </w:t>
      </w:r>
      <w:r w:rsidRPr="00C21AEB">
        <w:rPr>
          <w:rFonts w:ascii="Times New Roman" w:hAnsi="Times New Roman" w:cs="Times New Roman"/>
          <w:i/>
          <w:noProof/>
          <w:sz w:val="24"/>
        </w:rPr>
        <w:t>Сфера</w:t>
      </w:r>
    </w:p>
    <w:p w:rsidR="00877085" w:rsidRDefault="00877085" w:rsidP="004E75AC">
      <w:pPr>
        <w:ind w:left="-1418"/>
        <w:jc w:val="center"/>
        <w:rPr>
          <w:rFonts w:ascii="Times New Roman" w:hAnsi="Times New Roman" w:cs="Times New Roman"/>
          <w:i/>
          <w:sz w:val="28"/>
        </w:rPr>
      </w:pPr>
      <w:r w:rsidRPr="004E75AC">
        <w:rPr>
          <w:rFonts w:ascii="Times New Roman" w:hAnsi="Times New Roman" w:cs="Times New Roman"/>
          <w:i/>
          <w:sz w:val="28"/>
        </w:rPr>
        <w:t>УВЕДОМЛЕНИЕ</w:t>
      </w:r>
    </w:p>
    <w:p w:rsidR="00877085" w:rsidRPr="001465A0" w:rsidRDefault="00877085" w:rsidP="004E75AC">
      <w:pPr>
        <w:ind w:left="-1418"/>
        <w:jc w:val="center"/>
        <w:rPr>
          <w:rFonts w:ascii="Times New Roman" w:hAnsi="Times New Roman" w:cs="Times New Roman"/>
          <w:i/>
          <w:sz w:val="24"/>
        </w:rPr>
      </w:pPr>
      <w:r w:rsidRPr="00C21AEB">
        <w:rPr>
          <w:rFonts w:ascii="Times New Roman" w:hAnsi="Times New Roman" w:cs="Times New Roman"/>
          <w:i/>
          <w:noProof/>
          <w:sz w:val="24"/>
        </w:rPr>
        <w:t>Господин</w:t>
      </w:r>
      <w:r w:rsidRPr="001465A0">
        <w:rPr>
          <w:rFonts w:ascii="Times New Roman" w:hAnsi="Times New Roman" w:cs="Times New Roman"/>
          <w:i/>
          <w:sz w:val="24"/>
        </w:rPr>
        <w:t xml:space="preserve"> </w:t>
      </w:r>
      <w:r w:rsidRPr="00877085">
        <w:rPr>
          <w:rFonts w:ascii="Times New Roman" w:hAnsi="Times New Roman" w:cs="Times New Roman"/>
          <w:i/>
          <w:noProof/>
          <w:sz w:val="24"/>
        </w:rPr>
        <w:t>Сидоров С.С</w:t>
      </w:r>
      <w:r w:rsidRPr="001465A0">
        <w:rPr>
          <w:rFonts w:ascii="Times New Roman" w:hAnsi="Times New Roman" w:cs="Times New Roman"/>
          <w:i/>
          <w:sz w:val="24"/>
        </w:rPr>
        <w:t>!</w:t>
      </w:r>
    </w:p>
    <w:p w:rsidR="00877085" w:rsidRDefault="00877085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 xml:space="preserve">Ваша фирма не выполнила работу, предусмотренную контрактом № </w:t>
      </w:r>
      <w:r w:rsidRPr="00C21AEB">
        <w:rPr>
          <w:rFonts w:ascii="Times New Roman" w:hAnsi="Times New Roman" w:cs="Times New Roman"/>
          <w:i/>
          <w:noProof/>
          <w:sz w:val="24"/>
        </w:rPr>
        <w:t>4</w:t>
      </w:r>
      <w:r>
        <w:rPr>
          <w:rFonts w:ascii="Times New Roman" w:hAnsi="Times New Roman" w:cs="Times New Roman"/>
          <w:i/>
          <w:sz w:val="24"/>
        </w:rPr>
        <w:t xml:space="preserve"> от </w:t>
      </w:r>
      <w:r w:rsidRPr="00C21AEB">
        <w:rPr>
          <w:rFonts w:ascii="Times New Roman" w:hAnsi="Times New Roman" w:cs="Times New Roman"/>
          <w:i/>
          <w:noProof/>
          <w:sz w:val="24"/>
        </w:rPr>
        <w:t>4/23/1999</w:t>
      </w:r>
      <w:r>
        <w:rPr>
          <w:rFonts w:ascii="Times New Roman" w:hAnsi="Times New Roman" w:cs="Times New Roman"/>
          <w:i/>
          <w:sz w:val="24"/>
        </w:rPr>
        <w:t xml:space="preserve"> на сумму </w:t>
      </w:r>
      <w:r w:rsidRPr="00C21AEB">
        <w:rPr>
          <w:rFonts w:ascii="Times New Roman" w:hAnsi="Times New Roman" w:cs="Times New Roman"/>
          <w:i/>
          <w:noProof/>
          <w:sz w:val="24"/>
        </w:rPr>
        <w:t>10000</w:t>
      </w:r>
      <w:r>
        <w:rPr>
          <w:rFonts w:ascii="Times New Roman" w:hAnsi="Times New Roman" w:cs="Times New Roman"/>
          <w:i/>
          <w:sz w:val="24"/>
        </w:rPr>
        <w:t>.</w:t>
      </w:r>
    </w:p>
    <w:p w:rsidR="00877085" w:rsidRDefault="00877085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Прошу принять меры по скорейшему выполнению контракта.</w:t>
      </w:r>
    </w:p>
    <w:p w:rsidR="00877085" w:rsidRDefault="00877085" w:rsidP="00E46D58">
      <w:pPr>
        <w:ind w:left="7371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Директор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В.П Ельцов</w:t>
      </w:r>
    </w:p>
    <w:p w:rsidR="00877085" w:rsidRDefault="00877085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Дата</w:t>
      </w:r>
    </w:p>
    <w:p w:rsidR="00877085" w:rsidRPr="005030B3" w:rsidRDefault="00877085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Исполнитель</w:t>
      </w:r>
      <w:r>
        <w:rPr>
          <w:rFonts w:ascii="Times New Roman" w:hAnsi="Times New Roman" w:cs="Times New Roman"/>
          <w:i/>
          <w:sz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</w:rPr>
        <w:t>Фамилия И. О</w:t>
      </w:r>
    </w:p>
    <w:p w:rsidR="00877085" w:rsidRPr="00E46D58" w:rsidRDefault="00877085" w:rsidP="00C22FA8">
      <w:pPr>
        <w:ind w:left="6663"/>
        <w:rPr>
          <w:rFonts w:ascii="Times New Roman" w:hAnsi="Times New Roman" w:cs="Times New Roman"/>
          <w:i/>
          <w:sz w:val="24"/>
        </w:rPr>
      </w:pPr>
    </w:p>
    <w:p w:rsidR="00877085" w:rsidRDefault="00877085" w:rsidP="00C22FA8">
      <w:pPr>
        <w:ind w:left="6663"/>
        <w:rPr>
          <w:rFonts w:ascii="Times New Roman" w:hAnsi="Times New Roman" w:cs="Times New Roman"/>
          <w:i/>
          <w:sz w:val="24"/>
        </w:rPr>
        <w:sectPr w:rsidR="00877085" w:rsidSect="00877085">
          <w:pgSz w:w="16838" w:h="11906" w:orient="landscape"/>
          <w:pgMar w:top="1134" w:right="851" w:bottom="1134" w:left="1418" w:header="709" w:footer="709" w:gutter="0"/>
          <w:pgNumType w:start="1"/>
          <w:cols w:space="708"/>
          <w:docGrid w:linePitch="360"/>
        </w:sectPr>
      </w:pPr>
    </w:p>
    <w:p w:rsidR="00877085" w:rsidRDefault="008770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7DA9D" wp14:editId="5BBA980B">
                <wp:simplePos x="0" y="0"/>
                <wp:positionH relativeFrom="column">
                  <wp:posOffset>4639945</wp:posOffset>
                </wp:positionH>
                <wp:positionV relativeFrom="page">
                  <wp:posOffset>381891</wp:posOffset>
                </wp:positionV>
                <wp:extent cx="3971290" cy="1459230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7085" w:rsidRPr="00065D93" w:rsidRDefault="00877085" w:rsidP="00065D93">
                            <w:pPr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D93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ТИТАНИК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7DA9D" id="Надпись 5" o:spid="_x0000_s1027" type="#_x0000_t202" style="position:absolute;margin-left:365.35pt;margin-top:30.05pt;width:312.7pt;height:114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" filled="f" stroked="f">
                <v:textbox style="mso-fit-shape-to-text:t">
                  <w:txbxContent>
                    <w:p w:rsidR="00877085" w:rsidRPr="00065D93" w:rsidRDefault="00877085" w:rsidP="00065D93">
                      <w:pPr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D93">
                        <w:rPr>
                          <w:b/>
                          <w:noProof/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ТИТАНИК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77085" w:rsidRDefault="00877085"/>
    <w:p w:rsidR="00877085" w:rsidRDefault="00877085"/>
    <w:p w:rsidR="00877085" w:rsidRDefault="00877085"/>
    <w:p w:rsidR="00877085" w:rsidRDefault="00877085"/>
    <w:p w:rsidR="00877085" w:rsidRPr="00164362" w:rsidRDefault="00877085" w:rsidP="00164362">
      <w:pPr>
        <w:pStyle w:val="1"/>
      </w:pPr>
      <w:r>
        <w:t>625000, г. Тюмень, Ленина 39, тел. (3452) 24-11-97</w:t>
      </w:r>
    </w:p>
    <w:p w:rsidR="00877085" w:rsidRDefault="00877085" w:rsidP="00C22FA8">
      <w:pPr>
        <w:ind w:left="6663"/>
        <w:rPr>
          <w:rFonts w:ascii="Times New Roman" w:hAnsi="Times New Roman" w:cs="Times New Roman"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1324155</wp:posOffset>
                </wp:positionH>
                <wp:positionV relativeFrom="page">
                  <wp:posOffset>300251</wp:posOffset>
                </wp:positionV>
                <wp:extent cx="1676400" cy="1666875"/>
                <wp:effectExtent l="0" t="0" r="190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66875"/>
                          <a:chOff x="0" y="0"/>
                          <a:chExt cx="2361062" cy="2347414"/>
                        </a:xfrm>
                      </wpg:grpSpPr>
                      <wps:wsp>
                        <wps:cNvPr id="7" name="Месяц 7"/>
                        <wps:cNvSpPr/>
                        <wps:spPr>
                          <a:xfrm rot="5400000">
                            <a:off x="586853" y="-586853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Месяц 9"/>
                        <wps:cNvSpPr/>
                        <wps:spPr>
                          <a:xfrm rot="16200000">
                            <a:off x="600501" y="586854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643951" y="643951"/>
                            <a:ext cx="1050878" cy="1050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22E95" id="Группа 6" o:spid="_x0000_s1026" style="position:absolute;margin-left:104.25pt;margin-top:23.65pt;width:132pt;height:131.25pt;z-index:251662336;mso-position-horizontal-relative:margin;mso-position-vertical-relative:page;mso-width-relative:margin;mso-height-relative:margin" coordsize="23610,2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">
                <v:shape id="Месяц 7" o:spid="_x0000_s1027" type="#_x0000_t184" style="position:absolute;left:5868;top:-5868;width:11737;height:234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" fillcolor="#4472c4 [3204]" strokecolor="#1f3763 [1604]" strokeweight="1pt"/>
                <v:shape id="Месяц 9" o:spid="_x0000_s1028" type="#_x0000_t184" style="position:absolute;left:6004;top:5869;width:11737;height:23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" fillcolor="#ffc000 [3207]" strokecolor="#7f5f00 [1607]" strokeweight="1pt"/>
                <v:oval id="Овал 10" o:spid="_x0000_s1029" style="position:absolute;left:6439;top:6439;width:10509;height:10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>
        <w:tab/>
      </w:r>
      <w:r>
        <w:tab/>
      </w:r>
      <w:r>
        <w:rPr>
          <w:rFonts w:ascii="Times New Roman" w:hAnsi="Times New Roman" w:cs="Times New Roman"/>
          <w:i/>
          <w:sz w:val="24"/>
        </w:rPr>
        <w:t xml:space="preserve">Директору фирмы </w:t>
      </w:r>
      <w:r w:rsidRPr="00C21AEB">
        <w:rPr>
          <w:rFonts w:ascii="Times New Roman" w:hAnsi="Times New Roman" w:cs="Times New Roman"/>
          <w:i/>
          <w:noProof/>
          <w:sz w:val="24"/>
        </w:rPr>
        <w:t>Круг</w:t>
      </w:r>
    </w:p>
    <w:p w:rsidR="00877085" w:rsidRDefault="00877085" w:rsidP="004E75AC">
      <w:pPr>
        <w:ind w:left="-1418"/>
        <w:jc w:val="center"/>
        <w:rPr>
          <w:rFonts w:ascii="Times New Roman" w:hAnsi="Times New Roman" w:cs="Times New Roman"/>
          <w:i/>
          <w:sz w:val="28"/>
        </w:rPr>
      </w:pPr>
      <w:r w:rsidRPr="004E75AC">
        <w:rPr>
          <w:rFonts w:ascii="Times New Roman" w:hAnsi="Times New Roman" w:cs="Times New Roman"/>
          <w:i/>
          <w:sz w:val="28"/>
        </w:rPr>
        <w:t>УВЕДОМЛЕНИЕ</w:t>
      </w:r>
    </w:p>
    <w:p w:rsidR="00877085" w:rsidRPr="001465A0" w:rsidRDefault="00877085" w:rsidP="004E75AC">
      <w:pPr>
        <w:ind w:left="-1418"/>
        <w:jc w:val="center"/>
        <w:rPr>
          <w:rFonts w:ascii="Times New Roman" w:hAnsi="Times New Roman" w:cs="Times New Roman"/>
          <w:i/>
          <w:sz w:val="24"/>
        </w:rPr>
      </w:pPr>
      <w:r w:rsidRPr="00C21AEB">
        <w:rPr>
          <w:rFonts w:ascii="Times New Roman" w:hAnsi="Times New Roman" w:cs="Times New Roman"/>
          <w:i/>
          <w:noProof/>
          <w:sz w:val="24"/>
        </w:rPr>
        <w:t>Господин</w:t>
      </w:r>
      <w:r w:rsidRPr="001465A0">
        <w:rPr>
          <w:rFonts w:ascii="Times New Roman" w:hAnsi="Times New Roman" w:cs="Times New Roman"/>
          <w:i/>
          <w:sz w:val="24"/>
        </w:rPr>
        <w:t xml:space="preserve"> </w:t>
      </w:r>
      <w:r w:rsidRPr="00877085">
        <w:rPr>
          <w:rFonts w:ascii="Times New Roman" w:hAnsi="Times New Roman" w:cs="Times New Roman"/>
          <w:i/>
          <w:noProof/>
          <w:sz w:val="24"/>
        </w:rPr>
        <w:t>Захарова М.М</w:t>
      </w:r>
      <w:r w:rsidRPr="001465A0">
        <w:rPr>
          <w:rFonts w:ascii="Times New Roman" w:hAnsi="Times New Roman" w:cs="Times New Roman"/>
          <w:i/>
          <w:sz w:val="24"/>
        </w:rPr>
        <w:t>!</w:t>
      </w:r>
    </w:p>
    <w:p w:rsidR="00877085" w:rsidRDefault="00877085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 xml:space="preserve">Ваша фирма не выполнила работу, предусмотренную контрактом № </w:t>
      </w:r>
      <w:r w:rsidRPr="00C21AEB">
        <w:rPr>
          <w:rFonts w:ascii="Times New Roman" w:hAnsi="Times New Roman" w:cs="Times New Roman"/>
          <w:i/>
          <w:noProof/>
          <w:sz w:val="24"/>
        </w:rPr>
        <w:t>24</w:t>
      </w:r>
      <w:r>
        <w:rPr>
          <w:rFonts w:ascii="Times New Roman" w:hAnsi="Times New Roman" w:cs="Times New Roman"/>
          <w:i/>
          <w:sz w:val="24"/>
        </w:rPr>
        <w:t xml:space="preserve"> от </w:t>
      </w:r>
      <w:r w:rsidRPr="00C21AEB">
        <w:rPr>
          <w:rFonts w:ascii="Times New Roman" w:hAnsi="Times New Roman" w:cs="Times New Roman"/>
          <w:i/>
          <w:noProof/>
          <w:sz w:val="24"/>
        </w:rPr>
        <w:t>6/3/1999</w:t>
      </w:r>
      <w:r>
        <w:rPr>
          <w:rFonts w:ascii="Times New Roman" w:hAnsi="Times New Roman" w:cs="Times New Roman"/>
          <w:i/>
          <w:sz w:val="24"/>
        </w:rPr>
        <w:t xml:space="preserve"> на сумму </w:t>
      </w:r>
      <w:r w:rsidRPr="00C21AEB">
        <w:rPr>
          <w:rFonts w:ascii="Times New Roman" w:hAnsi="Times New Roman" w:cs="Times New Roman"/>
          <w:i/>
          <w:noProof/>
          <w:sz w:val="24"/>
        </w:rPr>
        <w:t>5000</w:t>
      </w:r>
      <w:r>
        <w:rPr>
          <w:rFonts w:ascii="Times New Roman" w:hAnsi="Times New Roman" w:cs="Times New Roman"/>
          <w:i/>
          <w:sz w:val="24"/>
        </w:rPr>
        <w:t>.</w:t>
      </w:r>
    </w:p>
    <w:p w:rsidR="00877085" w:rsidRDefault="00877085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Прошу принять меры по скорейшему выполнению контракта.</w:t>
      </w:r>
    </w:p>
    <w:p w:rsidR="00877085" w:rsidRDefault="00877085" w:rsidP="00E46D58">
      <w:pPr>
        <w:ind w:left="7371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Директор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В.П Ельцов</w:t>
      </w:r>
    </w:p>
    <w:p w:rsidR="00877085" w:rsidRDefault="00877085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Дата</w:t>
      </w:r>
    </w:p>
    <w:p w:rsidR="00877085" w:rsidRPr="005030B3" w:rsidRDefault="00877085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Исполнитель</w:t>
      </w:r>
      <w:r>
        <w:rPr>
          <w:rFonts w:ascii="Times New Roman" w:hAnsi="Times New Roman" w:cs="Times New Roman"/>
          <w:i/>
          <w:sz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</w:rPr>
        <w:t>Фамилия И. О</w:t>
      </w:r>
    </w:p>
    <w:p w:rsidR="00877085" w:rsidRPr="00E46D58" w:rsidRDefault="00877085" w:rsidP="00C22FA8">
      <w:pPr>
        <w:ind w:left="6663"/>
        <w:rPr>
          <w:rFonts w:ascii="Times New Roman" w:hAnsi="Times New Roman" w:cs="Times New Roman"/>
          <w:i/>
          <w:sz w:val="24"/>
        </w:rPr>
      </w:pPr>
    </w:p>
    <w:p w:rsidR="00877085" w:rsidRDefault="00877085" w:rsidP="00C22FA8">
      <w:pPr>
        <w:ind w:left="6663"/>
        <w:rPr>
          <w:rFonts w:ascii="Times New Roman" w:hAnsi="Times New Roman" w:cs="Times New Roman"/>
          <w:i/>
          <w:sz w:val="24"/>
        </w:rPr>
        <w:sectPr w:rsidR="00877085" w:rsidSect="00877085">
          <w:pgSz w:w="16838" w:h="11906" w:orient="landscape"/>
          <w:pgMar w:top="1134" w:right="851" w:bottom="1134" w:left="1418" w:header="709" w:footer="709" w:gutter="0"/>
          <w:pgNumType w:start="1"/>
          <w:cols w:space="708"/>
          <w:docGrid w:linePitch="360"/>
        </w:sectPr>
      </w:pPr>
    </w:p>
    <w:p w:rsidR="00877085" w:rsidRDefault="008770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7DA9D" wp14:editId="5BBA980B">
                <wp:simplePos x="0" y="0"/>
                <wp:positionH relativeFrom="column">
                  <wp:posOffset>4639945</wp:posOffset>
                </wp:positionH>
                <wp:positionV relativeFrom="page">
                  <wp:posOffset>381891</wp:posOffset>
                </wp:positionV>
                <wp:extent cx="3971290" cy="145923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7085" w:rsidRPr="00065D93" w:rsidRDefault="00877085" w:rsidP="00065D93">
                            <w:pPr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D93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ТИТАНИК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7DA9D" id="Надпись 11" o:spid="_x0000_s1028" type="#_x0000_t202" style="position:absolute;margin-left:365.35pt;margin-top:30.05pt;width:312.7pt;height:114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" filled="f" stroked="f">
                <v:textbox style="mso-fit-shape-to-text:t">
                  <w:txbxContent>
                    <w:p w:rsidR="00877085" w:rsidRPr="00065D93" w:rsidRDefault="00877085" w:rsidP="00065D93">
                      <w:pPr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D93">
                        <w:rPr>
                          <w:b/>
                          <w:noProof/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ТИТАНИК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77085" w:rsidRDefault="00877085"/>
    <w:p w:rsidR="00877085" w:rsidRDefault="00877085"/>
    <w:p w:rsidR="00877085" w:rsidRDefault="00877085"/>
    <w:p w:rsidR="00877085" w:rsidRDefault="00877085"/>
    <w:p w:rsidR="00877085" w:rsidRPr="00164362" w:rsidRDefault="00877085" w:rsidP="00164362">
      <w:pPr>
        <w:pStyle w:val="1"/>
      </w:pPr>
      <w:r>
        <w:t>625000, г. Тюмень, Ленина 39, тел. (3452) 24-11-97</w:t>
      </w:r>
    </w:p>
    <w:p w:rsidR="00877085" w:rsidRDefault="00877085" w:rsidP="00C22FA8">
      <w:pPr>
        <w:ind w:left="6663"/>
        <w:rPr>
          <w:rFonts w:ascii="Times New Roman" w:hAnsi="Times New Roman" w:cs="Times New Roman"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1324155</wp:posOffset>
                </wp:positionH>
                <wp:positionV relativeFrom="page">
                  <wp:posOffset>300251</wp:posOffset>
                </wp:positionV>
                <wp:extent cx="1676400" cy="1666875"/>
                <wp:effectExtent l="0" t="0" r="19050" b="2857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66875"/>
                          <a:chOff x="0" y="0"/>
                          <a:chExt cx="2361062" cy="2347414"/>
                        </a:xfrm>
                      </wpg:grpSpPr>
                      <wps:wsp>
                        <wps:cNvPr id="13" name="Месяц 13"/>
                        <wps:cNvSpPr/>
                        <wps:spPr>
                          <a:xfrm rot="5400000">
                            <a:off x="586853" y="-586853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Месяц 14"/>
                        <wps:cNvSpPr/>
                        <wps:spPr>
                          <a:xfrm rot="16200000">
                            <a:off x="600501" y="586854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643951" y="643951"/>
                            <a:ext cx="1050878" cy="1050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A0603" id="Группа 12" o:spid="_x0000_s1026" style="position:absolute;margin-left:104.25pt;margin-top:23.65pt;width:132pt;height:131.25pt;z-index:251665408;mso-position-horizontal-relative:margin;mso-position-vertical-relative:page;mso-width-relative:margin;mso-height-relative:margin" coordsize="23610,2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">
                <v:shape id="Месяц 13" o:spid="_x0000_s1027" type="#_x0000_t184" style="position:absolute;left:5868;top:-5868;width:11737;height:234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" fillcolor="#4472c4 [3204]" strokecolor="#1f3763 [1604]" strokeweight="1pt"/>
                <v:shape id="Месяц 14" o:spid="_x0000_s1028" type="#_x0000_t184" style="position:absolute;left:6004;top:5869;width:11737;height:23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" fillcolor="#ffc000 [3207]" strokecolor="#7f5f00 [1607]" strokeweight="1pt"/>
                <v:oval id="Овал 15" o:spid="_x0000_s1029" style="position:absolute;left:6439;top:6439;width:10509;height:10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" fillcolor="black [3200]" strokecolor="black [1600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>
        <w:tab/>
      </w:r>
      <w:r>
        <w:tab/>
      </w:r>
      <w:r>
        <w:rPr>
          <w:rFonts w:ascii="Times New Roman" w:hAnsi="Times New Roman" w:cs="Times New Roman"/>
          <w:i/>
          <w:sz w:val="24"/>
        </w:rPr>
        <w:t xml:space="preserve">Директору фирмы </w:t>
      </w:r>
      <w:r w:rsidRPr="00C21AEB">
        <w:rPr>
          <w:rFonts w:ascii="Times New Roman" w:hAnsi="Times New Roman" w:cs="Times New Roman"/>
          <w:i/>
          <w:noProof/>
          <w:sz w:val="24"/>
        </w:rPr>
        <w:t>Пирамида</w:t>
      </w:r>
    </w:p>
    <w:p w:rsidR="00877085" w:rsidRDefault="00877085" w:rsidP="004E75AC">
      <w:pPr>
        <w:ind w:left="-1418"/>
        <w:jc w:val="center"/>
        <w:rPr>
          <w:rFonts w:ascii="Times New Roman" w:hAnsi="Times New Roman" w:cs="Times New Roman"/>
          <w:i/>
          <w:sz w:val="28"/>
        </w:rPr>
      </w:pPr>
      <w:r w:rsidRPr="004E75AC">
        <w:rPr>
          <w:rFonts w:ascii="Times New Roman" w:hAnsi="Times New Roman" w:cs="Times New Roman"/>
          <w:i/>
          <w:sz w:val="28"/>
        </w:rPr>
        <w:t>УВЕДОМЛЕНИЕ</w:t>
      </w:r>
    </w:p>
    <w:p w:rsidR="00877085" w:rsidRPr="001465A0" w:rsidRDefault="00877085" w:rsidP="004E75AC">
      <w:pPr>
        <w:ind w:left="-1418"/>
        <w:jc w:val="center"/>
        <w:rPr>
          <w:rFonts w:ascii="Times New Roman" w:hAnsi="Times New Roman" w:cs="Times New Roman"/>
          <w:i/>
          <w:sz w:val="24"/>
        </w:rPr>
      </w:pPr>
      <w:r w:rsidRPr="00C21AEB">
        <w:rPr>
          <w:rFonts w:ascii="Times New Roman" w:hAnsi="Times New Roman" w:cs="Times New Roman"/>
          <w:i/>
          <w:noProof/>
          <w:sz w:val="24"/>
        </w:rPr>
        <w:t>Господин</w:t>
      </w:r>
      <w:r w:rsidRPr="001465A0">
        <w:rPr>
          <w:rFonts w:ascii="Times New Roman" w:hAnsi="Times New Roman" w:cs="Times New Roman"/>
          <w:i/>
          <w:sz w:val="24"/>
        </w:rPr>
        <w:t xml:space="preserve"> </w:t>
      </w:r>
      <w:r w:rsidRPr="00877085">
        <w:rPr>
          <w:rFonts w:ascii="Times New Roman" w:hAnsi="Times New Roman" w:cs="Times New Roman"/>
          <w:i/>
          <w:noProof/>
          <w:sz w:val="24"/>
        </w:rPr>
        <w:t>Степанов С.Н</w:t>
      </w:r>
      <w:r w:rsidRPr="001465A0">
        <w:rPr>
          <w:rFonts w:ascii="Times New Roman" w:hAnsi="Times New Roman" w:cs="Times New Roman"/>
          <w:i/>
          <w:sz w:val="24"/>
        </w:rPr>
        <w:t>!</w:t>
      </w:r>
    </w:p>
    <w:p w:rsidR="00877085" w:rsidRDefault="00877085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 xml:space="preserve">Ваша фирма не выполнила работу, предусмотренную контрактом № </w:t>
      </w:r>
      <w:r w:rsidRPr="00C21AEB">
        <w:rPr>
          <w:rFonts w:ascii="Times New Roman" w:hAnsi="Times New Roman" w:cs="Times New Roman"/>
          <w:i/>
          <w:noProof/>
          <w:sz w:val="24"/>
        </w:rPr>
        <w:t>6</w:t>
      </w:r>
      <w:r>
        <w:rPr>
          <w:rFonts w:ascii="Times New Roman" w:hAnsi="Times New Roman" w:cs="Times New Roman"/>
          <w:i/>
          <w:sz w:val="24"/>
        </w:rPr>
        <w:t xml:space="preserve"> от </w:t>
      </w:r>
      <w:r w:rsidRPr="00C21AEB">
        <w:rPr>
          <w:rFonts w:ascii="Times New Roman" w:hAnsi="Times New Roman" w:cs="Times New Roman"/>
          <w:i/>
          <w:noProof/>
          <w:sz w:val="24"/>
        </w:rPr>
        <w:t>3/3/1999</w:t>
      </w:r>
      <w:r>
        <w:rPr>
          <w:rFonts w:ascii="Times New Roman" w:hAnsi="Times New Roman" w:cs="Times New Roman"/>
          <w:i/>
          <w:sz w:val="24"/>
        </w:rPr>
        <w:t xml:space="preserve"> на сумму </w:t>
      </w:r>
      <w:r w:rsidRPr="00C21AEB">
        <w:rPr>
          <w:rFonts w:ascii="Times New Roman" w:hAnsi="Times New Roman" w:cs="Times New Roman"/>
          <w:i/>
          <w:noProof/>
          <w:sz w:val="24"/>
        </w:rPr>
        <w:t>8000</w:t>
      </w:r>
      <w:r>
        <w:rPr>
          <w:rFonts w:ascii="Times New Roman" w:hAnsi="Times New Roman" w:cs="Times New Roman"/>
          <w:i/>
          <w:sz w:val="24"/>
        </w:rPr>
        <w:t>.</w:t>
      </w:r>
    </w:p>
    <w:p w:rsidR="00877085" w:rsidRDefault="00877085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Прошу принять меры по скорейшему выполнению контракта.</w:t>
      </w:r>
    </w:p>
    <w:p w:rsidR="00877085" w:rsidRDefault="00877085" w:rsidP="00E46D58">
      <w:pPr>
        <w:ind w:left="7371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Директор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В.П Ельцов</w:t>
      </w:r>
    </w:p>
    <w:p w:rsidR="00877085" w:rsidRDefault="00877085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Дата</w:t>
      </w:r>
    </w:p>
    <w:p w:rsidR="00877085" w:rsidRPr="005030B3" w:rsidRDefault="00877085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Исполнитель</w:t>
      </w:r>
      <w:r>
        <w:rPr>
          <w:rFonts w:ascii="Times New Roman" w:hAnsi="Times New Roman" w:cs="Times New Roman"/>
          <w:i/>
          <w:sz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</w:rPr>
        <w:t>Фамилия И. О</w:t>
      </w:r>
    </w:p>
    <w:p w:rsidR="00877085" w:rsidRPr="00E46D58" w:rsidRDefault="00877085" w:rsidP="00C22FA8">
      <w:pPr>
        <w:ind w:left="6663"/>
        <w:rPr>
          <w:rFonts w:ascii="Times New Roman" w:hAnsi="Times New Roman" w:cs="Times New Roman"/>
          <w:i/>
          <w:sz w:val="24"/>
        </w:rPr>
      </w:pPr>
    </w:p>
    <w:p w:rsidR="00877085" w:rsidRDefault="00877085" w:rsidP="00C22FA8">
      <w:pPr>
        <w:ind w:left="6663"/>
        <w:rPr>
          <w:rFonts w:ascii="Times New Roman" w:hAnsi="Times New Roman" w:cs="Times New Roman"/>
          <w:i/>
          <w:sz w:val="24"/>
        </w:rPr>
        <w:sectPr w:rsidR="00877085" w:rsidSect="00877085">
          <w:pgSz w:w="16838" w:h="11906" w:orient="landscape"/>
          <w:pgMar w:top="1134" w:right="851" w:bottom="1134" w:left="1418" w:header="709" w:footer="709" w:gutter="0"/>
          <w:pgNumType w:start="1"/>
          <w:cols w:space="708"/>
          <w:docGrid w:linePitch="360"/>
        </w:sectPr>
      </w:pPr>
    </w:p>
    <w:p w:rsidR="00877085" w:rsidRDefault="008770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7DA9D" wp14:editId="5BBA980B">
                <wp:simplePos x="0" y="0"/>
                <wp:positionH relativeFrom="column">
                  <wp:posOffset>4639945</wp:posOffset>
                </wp:positionH>
                <wp:positionV relativeFrom="page">
                  <wp:posOffset>381891</wp:posOffset>
                </wp:positionV>
                <wp:extent cx="3971290" cy="1459230"/>
                <wp:effectExtent l="0" t="0" r="0" b="762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7085" w:rsidRPr="00065D93" w:rsidRDefault="00877085" w:rsidP="00065D93">
                            <w:pPr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D93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ТИТАНИК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7DA9D" id="Надпись 16" o:spid="_x0000_s1029" type="#_x0000_t202" style="position:absolute;margin-left:365.35pt;margin-top:30.05pt;width:312.7pt;height:114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" filled="f" stroked="f">
                <v:textbox style="mso-fit-shape-to-text:t">
                  <w:txbxContent>
                    <w:p w:rsidR="00877085" w:rsidRPr="00065D93" w:rsidRDefault="00877085" w:rsidP="00065D93">
                      <w:pPr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D93">
                        <w:rPr>
                          <w:b/>
                          <w:noProof/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ТИТАНИК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77085" w:rsidRDefault="00877085"/>
    <w:p w:rsidR="00877085" w:rsidRDefault="00877085"/>
    <w:p w:rsidR="00877085" w:rsidRDefault="00877085"/>
    <w:p w:rsidR="00877085" w:rsidRDefault="00877085"/>
    <w:p w:rsidR="00877085" w:rsidRPr="00164362" w:rsidRDefault="00877085" w:rsidP="00164362">
      <w:pPr>
        <w:pStyle w:val="1"/>
      </w:pPr>
      <w:r>
        <w:t>625000, г. Тюмень, Ленина 39, тел. (3452) 24-11-97</w:t>
      </w:r>
    </w:p>
    <w:p w:rsidR="00877085" w:rsidRDefault="00877085" w:rsidP="00C22FA8">
      <w:pPr>
        <w:ind w:left="6663"/>
        <w:rPr>
          <w:rFonts w:ascii="Times New Roman" w:hAnsi="Times New Roman" w:cs="Times New Roman"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1324155</wp:posOffset>
                </wp:positionH>
                <wp:positionV relativeFrom="page">
                  <wp:posOffset>300251</wp:posOffset>
                </wp:positionV>
                <wp:extent cx="1676400" cy="1666875"/>
                <wp:effectExtent l="0" t="0" r="19050" b="2857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66875"/>
                          <a:chOff x="0" y="0"/>
                          <a:chExt cx="2361062" cy="2347414"/>
                        </a:xfrm>
                      </wpg:grpSpPr>
                      <wps:wsp>
                        <wps:cNvPr id="18" name="Месяц 18"/>
                        <wps:cNvSpPr/>
                        <wps:spPr>
                          <a:xfrm rot="5400000">
                            <a:off x="586853" y="-586853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Месяц 19"/>
                        <wps:cNvSpPr/>
                        <wps:spPr>
                          <a:xfrm rot="16200000">
                            <a:off x="600501" y="586854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643951" y="643951"/>
                            <a:ext cx="1050878" cy="1050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D3B48" id="Группа 17" o:spid="_x0000_s1026" style="position:absolute;margin-left:104.25pt;margin-top:23.65pt;width:132pt;height:131.25pt;z-index:251668480;mso-position-horizontal-relative:margin;mso-position-vertical-relative:page;mso-width-relative:margin;mso-height-relative:margin" coordsize="23610,2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">
                <v:shape id="Месяц 18" o:spid="_x0000_s1027" type="#_x0000_t184" style="position:absolute;left:5868;top:-5868;width:11737;height:234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" fillcolor="#4472c4 [3204]" strokecolor="#1f3763 [1604]" strokeweight="1pt"/>
                <v:shape id="Месяц 19" o:spid="_x0000_s1028" type="#_x0000_t184" style="position:absolute;left:6004;top:5869;width:11737;height:23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" fillcolor="#ffc000 [3207]" strokecolor="#7f5f00 [1607]" strokeweight="1pt"/>
                <v:oval id="Овал 20" o:spid="_x0000_s1029" style="position:absolute;left:6439;top:6439;width:10509;height:10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>
        <w:tab/>
      </w:r>
      <w:r>
        <w:tab/>
      </w:r>
      <w:r>
        <w:rPr>
          <w:rFonts w:ascii="Times New Roman" w:hAnsi="Times New Roman" w:cs="Times New Roman"/>
          <w:i/>
          <w:sz w:val="24"/>
        </w:rPr>
        <w:t xml:space="preserve">Директору фирмы </w:t>
      </w:r>
      <w:r w:rsidRPr="00C21AEB">
        <w:rPr>
          <w:rFonts w:ascii="Times New Roman" w:hAnsi="Times New Roman" w:cs="Times New Roman"/>
          <w:i/>
          <w:noProof/>
          <w:sz w:val="24"/>
        </w:rPr>
        <w:t>Призма</w:t>
      </w:r>
    </w:p>
    <w:p w:rsidR="00877085" w:rsidRDefault="00877085" w:rsidP="004E75AC">
      <w:pPr>
        <w:ind w:left="-1418"/>
        <w:jc w:val="center"/>
        <w:rPr>
          <w:rFonts w:ascii="Times New Roman" w:hAnsi="Times New Roman" w:cs="Times New Roman"/>
          <w:i/>
          <w:sz w:val="28"/>
        </w:rPr>
      </w:pPr>
      <w:r w:rsidRPr="004E75AC">
        <w:rPr>
          <w:rFonts w:ascii="Times New Roman" w:hAnsi="Times New Roman" w:cs="Times New Roman"/>
          <w:i/>
          <w:sz w:val="28"/>
        </w:rPr>
        <w:t>УВЕДОМЛЕНИЕ</w:t>
      </w:r>
    </w:p>
    <w:p w:rsidR="00877085" w:rsidRPr="001465A0" w:rsidRDefault="00877085" w:rsidP="004E75AC">
      <w:pPr>
        <w:ind w:left="-1418"/>
        <w:jc w:val="center"/>
        <w:rPr>
          <w:rFonts w:ascii="Times New Roman" w:hAnsi="Times New Roman" w:cs="Times New Roman"/>
          <w:i/>
          <w:sz w:val="24"/>
        </w:rPr>
      </w:pPr>
      <w:r w:rsidRPr="00C21AEB">
        <w:rPr>
          <w:rFonts w:ascii="Times New Roman" w:hAnsi="Times New Roman" w:cs="Times New Roman"/>
          <w:i/>
          <w:noProof/>
          <w:sz w:val="24"/>
        </w:rPr>
        <w:t>Госпожа</w:t>
      </w:r>
      <w:r w:rsidRPr="001465A0">
        <w:rPr>
          <w:rFonts w:ascii="Times New Roman" w:hAnsi="Times New Roman" w:cs="Times New Roman"/>
          <w:i/>
          <w:sz w:val="24"/>
        </w:rPr>
        <w:t xml:space="preserve"> </w:t>
      </w:r>
      <w:r w:rsidRPr="00877085">
        <w:rPr>
          <w:rFonts w:ascii="Times New Roman" w:hAnsi="Times New Roman" w:cs="Times New Roman"/>
          <w:i/>
          <w:noProof/>
          <w:sz w:val="24"/>
        </w:rPr>
        <w:t>Алиева А.А</w:t>
      </w:r>
      <w:r w:rsidRPr="001465A0">
        <w:rPr>
          <w:rFonts w:ascii="Times New Roman" w:hAnsi="Times New Roman" w:cs="Times New Roman"/>
          <w:i/>
          <w:sz w:val="24"/>
        </w:rPr>
        <w:t>!</w:t>
      </w:r>
    </w:p>
    <w:p w:rsidR="00877085" w:rsidRDefault="00877085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 xml:space="preserve">Ваша фирма не выполнила работу, предусмотренную контрактом № </w:t>
      </w:r>
      <w:r w:rsidRPr="00C21AEB">
        <w:rPr>
          <w:rFonts w:ascii="Times New Roman" w:hAnsi="Times New Roman" w:cs="Times New Roman"/>
          <w:i/>
          <w:noProof/>
          <w:sz w:val="24"/>
        </w:rPr>
        <w:t>7</w:t>
      </w:r>
      <w:r>
        <w:rPr>
          <w:rFonts w:ascii="Times New Roman" w:hAnsi="Times New Roman" w:cs="Times New Roman"/>
          <w:i/>
          <w:sz w:val="24"/>
        </w:rPr>
        <w:t xml:space="preserve"> от </w:t>
      </w:r>
      <w:r w:rsidRPr="00C21AEB">
        <w:rPr>
          <w:rFonts w:ascii="Times New Roman" w:hAnsi="Times New Roman" w:cs="Times New Roman"/>
          <w:i/>
          <w:noProof/>
          <w:sz w:val="24"/>
        </w:rPr>
        <w:t>1/11/1999</w:t>
      </w:r>
      <w:r>
        <w:rPr>
          <w:rFonts w:ascii="Times New Roman" w:hAnsi="Times New Roman" w:cs="Times New Roman"/>
          <w:i/>
          <w:sz w:val="24"/>
        </w:rPr>
        <w:t xml:space="preserve"> на сумму </w:t>
      </w:r>
      <w:r w:rsidRPr="00C21AEB">
        <w:rPr>
          <w:rFonts w:ascii="Times New Roman" w:hAnsi="Times New Roman" w:cs="Times New Roman"/>
          <w:i/>
          <w:noProof/>
          <w:sz w:val="24"/>
        </w:rPr>
        <w:t>12000</w:t>
      </w:r>
      <w:r>
        <w:rPr>
          <w:rFonts w:ascii="Times New Roman" w:hAnsi="Times New Roman" w:cs="Times New Roman"/>
          <w:i/>
          <w:sz w:val="24"/>
        </w:rPr>
        <w:t>.</w:t>
      </w:r>
    </w:p>
    <w:p w:rsidR="00877085" w:rsidRDefault="00877085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Прошу принять меры по скорейшему выполнению контракта.</w:t>
      </w:r>
    </w:p>
    <w:p w:rsidR="00877085" w:rsidRDefault="00877085" w:rsidP="00E46D58">
      <w:pPr>
        <w:ind w:left="7371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Директор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В.П Ельцов</w:t>
      </w:r>
    </w:p>
    <w:p w:rsidR="00877085" w:rsidRDefault="00877085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Дата</w:t>
      </w:r>
    </w:p>
    <w:p w:rsidR="00877085" w:rsidRPr="005030B3" w:rsidRDefault="00877085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Исполнитель</w:t>
      </w:r>
      <w:r>
        <w:rPr>
          <w:rFonts w:ascii="Times New Roman" w:hAnsi="Times New Roman" w:cs="Times New Roman"/>
          <w:i/>
          <w:sz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</w:rPr>
        <w:t>Фамилия И. О</w:t>
      </w:r>
    </w:p>
    <w:p w:rsidR="00877085" w:rsidRPr="00E46D58" w:rsidRDefault="00877085" w:rsidP="00C22FA8">
      <w:pPr>
        <w:ind w:left="6663"/>
        <w:rPr>
          <w:rFonts w:ascii="Times New Roman" w:hAnsi="Times New Roman" w:cs="Times New Roman"/>
          <w:i/>
          <w:sz w:val="24"/>
        </w:rPr>
      </w:pPr>
    </w:p>
    <w:p w:rsidR="00877085" w:rsidRDefault="00877085" w:rsidP="00C22FA8">
      <w:pPr>
        <w:ind w:left="6663"/>
        <w:rPr>
          <w:rFonts w:ascii="Times New Roman" w:hAnsi="Times New Roman" w:cs="Times New Roman"/>
          <w:i/>
          <w:sz w:val="24"/>
        </w:rPr>
        <w:sectPr w:rsidR="00877085" w:rsidSect="00877085">
          <w:pgSz w:w="16838" w:h="11906" w:orient="landscape"/>
          <w:pgMar w:top="1134" w:right="851" w:bottom="1134" w:left="1418" w:header="709" w:footer="709" w:gutter="0"/>
          <w:pgNumType w:start="1"/>
          <w:cols w:space="708"/>
          <w:docGrid w:linePitch="360"/>
        </w:sectPr>
      </w:pPr>
    </w:p>
    <w:p w:rsidR="00877085" w:rsidRPr="00E34DF0" w:rsidRDefault="00877085" w:rsidP="00C22FA8">
      <w:pPr>
        <w:ind w:left="6663"/>
        <w:rPr>
          <w:rFonts w:ascii="Times New Roman" w:hAnsi="Times New Roman" w:cs="Times New Roman"/>
          <w:i/>
          <w:sz w:val="24"/>
        </w:rPr>
      </w:pPr>
    </w:p>
    <w:sectPr w:rsidR="00877085" w:rsidRPr="00E34DF0" w:rsidSect="00877085">
      <w:type w:val="continuous"/>
      <w:pgSz w:w="16838" w:h="11906" w:orient="landscape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8"/>
    <w:rsid w:val="00065D93"/>
    <w:rsid w:val="000E1869"/>
    <w:rsid w:val="001465A0"/>
    <w:rsid w:val="00164362"/>
    <w:rsid w:val="00204303"/>
    <w:rsid w:val="003C1FA8"/>
    <w:rsid w:val="004E75AC"/>
    <w:rsid w:val="005030B3"/>
    <w:rsid w:val="005D3B2B"/>
    <w:rsid w:val="006D144F"/>
    <w:rsid w:val="00877085"/>
    <w:rsid w:val="00C22FA8"/>
    <w:rsid w:val="00C519F6"/>
    <w:rsid w:val="00C6757B"/>
    <w:rsid w:val="00E34DF0"/>
    <w:rsid w:val="00E4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58CC"/>
  <w15:chartTrackingRefBased/>
  <w15:docId w15:val="{C76F0161-D344-4D37-95A7-7AF93B9B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164362"/>
    <w:pPr>
      <w:pBdr>
        <w:top w:val="double" w:sz="4" w:space="1" w:color="auto"/>
        <w:bottom w:val="single" w:sz="4" w:space="1" w:color="auto"/>
      </w:pBdr>
      <w:jc w:val="center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7thr\OneDrive\communism\Word\1_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1_4</Template>
  <TotalTime>0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</cp:revision>
  <dcterms:created xsi:type="dcterms:W3CDTF">2019-03-04T17:19:00Z</dcterms:created>
  <dcterms:modified xsi:type="dcterms:W3CDTF">2019-03-04T17:19:00Z</dcterms:modified>
</cp:coreProperties>
</file>