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42" w:rsidRDefault="006133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342" w:rsidRPr="00065D93" w:rsidRDefault="00613342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E7DA9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65.35pt;margin-top:30.05pt;width:312.7pt;height:114.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" filled="f" stroked="f">
                <v:textbox style="mso-fit-shape-to-text:t">
                  <w:txbxContent>
                    <w:p w:rsidR="00613342" w:rsidRPr="00065D93" w:rsidRDefault="00613342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3342" w:rsidRDefault="00613342"/>
    <w:p w:rsidR="00613342" w:rsidRDefault="00613342"/>
    <w:p w:rsidR="00613342" w:rsidRDefault="00613342"/>
    <w:p w:rsidR="00613342" w:rsidRDefault="00613342"/>
    <w:p w:rsidR="00613342" w:rsidRPr="00164362" w:rsidRDefault="00613342" w:rsidP="00164362">
      <w:pPr>
        <w:pStyle w:val="1"/>
      </w:pPr>
      <w:r>
        <w:t>625000, г. Тюмень, Ленина 39, тел. (3452) 24-11-97</w:t>
      </w: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2" name="Месяц 2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Месяц 3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15455" id="Группа 8" o:spid="_x0000_s1026" style="position:absolute;margin-left:104.25pt;margin-top:23.65pt;width:132pt;height:131.25pt;z-index:251659264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Месяц 2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" fillcolor="#4472c4 [3204]" strokecolor="#1f3763 [1604]" strokeweight="1pt"/>
                <v:shape id="Месяц 3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" fillcolor="#ffc000 [3207]" strokecolor="#7f5f00 [1607]" strokeweight="1pt"/>
                <v:oval id="Овал 4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Конус</w:t>
      </w:r>
    </w:p>
    <w:p w:rsidR="00613342" w:rsidRDefault="00613342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613342" w:rsidRPr="001465A0" w:rsidRDefault="00613342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Господин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613342">
        <w:rPr>
          <w:rFonts w:ascii="Times New Roman" w:hAnsi="Times New Roman" w:cs="Times New Roman"/>
          <w:i/>
          <w:noProof/>
          <w:sz w:val="24"/>
        </w:rPr>
        <w:t>Иванов И.И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3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1/1/1999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20000</w:t>
      </w:r>
      <w:r>
        <w:rPr>
          <w:rFonts w:ascii="Times New Roman" w:hAnsi="Times New Roman" w:cs="Times New Roman"/>
          <w:i/>
          <w:sz w:val="24"/>
        </w:rPr>
        <w:t>.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Предусмотренная контрактом сумма будет перечислена.</w:t>
      </w:r>
    </w:p>
    <w:p w:rsidR="00613342" w:rsidRDefault="00613342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613342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613342" w:rsidRPr="005030B3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613342" w:rsidRPr="00E46D58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  <w:sectPr w:rsidR="00613342" w:rsidSect="00613342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613342" w:rsidRDefault="006133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342" w:rsidRPr="00065D93" w:rsidRDefault="00613342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DA9D" id="Надпись 5" o:spid="_x0000_s1027" type="#_x0000_t202" style="position:absolute;margin-left:365.35pt;margin-top:30.05pt;width:312.7pt;height:114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" filled="f" stroked="f">
                <v:textbox style="mso-fit-shape-to-text:t">
                  <w:txbxContent>
                    <w:p w:rsidR="00613342" w:rsidRPr="00065D93" w:rsidRDefault="00613342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3342" w:rsidRDefault="00613342"/>
    <w:p w:rsidR="00613342" w:rsidRDefault="00613342"/>
    <w:p w:rsidR="00613342" w:rsidRDefault="00613342"/>
    <w:p w:rsidR="00613342" w:rsidRDefault="00613342"/>
    <w:p w:rsidR="00613342" w:rsidRPr="00164362" w:rsidRDefault="00613342" w:rsidP="00164362">
      <w:pPr>
        <w:pStyle w:val="1"/>
      </w:pPr>
      <w:r>
        <w:t>625000, г. Тюмень, Ленина 39, тел. (3452) 24-11-97</w:t>
      </w: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7" name="Месяц 7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Месяц 9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9FC51" id="Группа 6" o:spid="_x0000_s1026" style="position:absolute;margin-left:104.25pt;margin-top:23.65pt;width:132pt;height:131.25pt;z-index:251662336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">
                <v:shape id="Месяц 7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" fillcolor="#4472c4 [3204]" strokecolor="#1f3763 [1604]" strokeweight="1pt"/>
                <v:shape id="Месяц 9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" fillcolor="#ffc000 [3207]" strokecolor="#7f5f00 [1607]" strokeweight="1pt"/>
                <v:oval id="Овал 10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Сегмент</w:t>
      </w:r>
    </w:p>
    <w:p w:rsidR="00613342" w:rsidRDefault="00613342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613342" w:rsidRPr="001465A0" w:rsidRDefault="00613342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Господин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613342">
        <w:rPr>
          <w:rFonts w:ascii="Times New Roman" w:hAnsi="Times New Roman" w:cs="Times New Roman"/>
          <w:i/>
          <w:noProof/>
          <w:sz w:val="24"/>
        </w:rPr>
        <w:t>Петров П.П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23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9/11/1999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30000</w:t>
      </w:r>
      <w:r>
        <w:rPr>
          <w:rFonts w:ascii="Times New Roman" w:hAnsi="Times New Roman" w:cs="Times New Roman"/>
          <w:i/>
          <w:sz w:val="24"/>
        </w:rPr>
        <w:t>.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Предусмотренная контрактом сумма будет перечислена.</w:t>
      </w:r>
    </w:p>
    <w:p w:rsidR="00613342" w:rsidRDefault="00613342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613342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613342" w:rsidRPr="005030B3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613342" w:rsidRPr="00E46D58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  <w:sectPr w:rsidR="00613342" w:rsidSect="00613342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613342" w:rsidRDefault="006133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342" w:rsidRPr="00065D93" w:rsidRDefault="00613342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DA9D" id="Надпись 11" o:spid="_x0000_s1028" type="#_x0000_t202" style="position:absolute;margin-left:365.35pt;margin-top:30.05pt;width:312.7pt;height:114.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" filled="f" stroked="f">
                <v:textbox style="mso-fit-shape-to-text:t">
                  <w:txbxContent>
                    <w:p w:rsidR="00613342" w:rsidRPr="00065D93" w:rsidRDefault="00613342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3342" w:rsidRDefault="00613342"/>
    <w:p w:rsidR="00613342" w:rsidRDefault="00613342"/>
    <w:p w:rsidR="00613342" w:rsidRDefault="00613342"/>
    <w:p w:rsidR="00613342" w:rsidRDefault="00613342"/>
    <w:p w:rsidR="00613342" w:rsidRPr="00164362" w:rsidRDefault="00613342" w:rsidP="00164362">
      <w:pPr>
        <w:pStyle w:val="1"/>
      </w:pPr>
      <w:r>
        <w:t>625000, г. Тюмень, Ленина 39, тел. (3452) 24-11-97</w:t>
      </w: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13" name="Месяц 13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Месяц 14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C5C30" id="Группа 12" o:spid="_x0000_s1026" style="position:absolute;margin-left:104.25pt;margin-top:23.65pt;width:132pt;height:131.25pt;z-index:251665408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">
                <v:shape id="Месяц 13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" fillcolor="#4472c4 [3204]" strokecolor="#1f3763 [1604]" strokeweight="1pt"/>
                <v:shape id="Месяц 14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" fillcolor="#ffc000 [3207]" strokecolor="#7f5f00 [1607]" strokeweight="1pt"/>
                <v:oval id="Овал 15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Сектор</w:t>
      </w:r>
    </w:p>
    <w:p w:rsidR="00613342" w:rsidRDefault="00613342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613342" w:rsidRPr="001465A0" w:rsidRDefault="00613342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Госпожа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613342">
        <w:rPr>
          <w:rFonts w:ascii="Times New Roman" w:hAnsi="Times New Roman" w:cs="Times New Roman"/>
          <w:i/>
          <w:noProof/>
          <w:sz w:val="24"/>
        </w:rPr>
        <w:t>Казакова К.К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8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5/12/1999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20000</w:t>
      </w:r>
      <w:r>
        <w:rPr>
          <w:rFonts w:ascii="Times New Roman" w:hAnsi="Times New Roman" w:cs="Times New Roman"/>
          <w:i/>
          <w:sz w:val="24"/>
        </w:rPr>
        <w:t>.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Предусмотренная контрактом сумма будет перечислена.</w:t>
      </w:r>
    </w:p>
    <w:p w:rsidR="00613342" w:rsidRDefault="00613342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613342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613342" w:rsidRPr="005030B3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613342" w:rsidRPr="00E46D58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  <w:sectPr w:rsidR="00613342" w:rsidSect="00613342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613342" w:rsidRDefault="006133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7DA9D" wp14:editId="5BBA980B">
                <wp:simplePos x="0" y="0"/>
                <wp:positionH relativeFrom="column">
                  <wp:posOffset>4639945</wp:posOffset>
                </wp:positionH>
                <wp:positionV relativeFrom="page">
                  <wp:posOffset>381891</wp:posOffset>
                </wp:positionV>
                <wp:extent cx="3971290" cy="145923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290" cy="145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342" w:rsidRPr="00065D93" w:rsidRDefault="00613342" w:rsidP="00065D93">
                            <w:pPr>
                              <w:rPr>
                                <w:noProof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D93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ТИТАНИК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7DA9D" id="Надпись 16" o:spid="_x0000_s1029" type="#_x0000_t202" style="position:absolute;margin-left:365.35pt;margin-top:30.05pt;width:312.7pt;height:114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" filled="f" stroked="f">
                <v:textbox style="mso-fit-shape-to-text:t">
                  <w:txbxContent>
                    <w:p w:rsidR="00613342" w:rsidRPr="00065D93" w:rsidRDefault="00613342" w:rsidP="00065D93">
                      <w:pPr>
                        <w:rPr>
                          <w:noProof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D93">
                        <w:rPr>
                          <w:b/>
                          <w:noProof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ТИТАНИК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13342" w:rsidRDefault="00613342"/>
    <w:p w:rsidR="00613342" w:rsidRDefault="00613342"/>
    <w:p w:rsidR="00613342" w:rsidRDefault="00613342"/>
    <w:p w:rsidR="00613342" w:rsidRDefault="00613342"/>
    <w:p w:rsidR="00613342" w:rsidRPr="00164362" w:rsidRDefault="00613342" w:rsidP="00164362">
      <w:pPr>
        <w:pStyle w:val="1"/>
      </w:pPr>
      <w:r>
        <w:t>625000, г. Тюмень, Ленина 39, тел. (3452) 24-11-97</w:t>
      </w: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1324155</wp:posOffset>
                </wp:positionH>
                <wp:positionV relativeFrom="page">
                  <wp:posOffset>300251</wp:posOffset>
                </wp:positionV>
                <wp:extent cx="1676400" cy="1666875"/>
                <wp:effectExtent l="0" t="0" r="19050" b="28575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66875"/>
                          <a:chOff x="0" y="0"/>
                          <a:chExt cx="2361062" cy="2347414"/>
                        </a:xfrm>
                      </wpg:grpSpPr>
                      <wps:wsp>
                        <wps:cNvPr id="18" name="Месяц 18"/>
                        <wps:cNvSpPr/>
                        <wps:spPr>
                          <a:xfrm rot="5400000">
                            <a:off x="586853" y="-586853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Месяц 19"/>
                        <wps:cNvSpPr/>
                        <wps:spPr>
                          <a:xfrm rot="16200000">
                            <a:off x="600501" y="586854"/>
                            <a:ext cx="1173707" cy="2347414"/>
                          </a:xfrm>
                          <a:prstGeom prst="moo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643951" y="643951"/>
                            <a:ext cx="1050878" cy="10508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E0911" id="Группа 17" o:spid="_x0000_s1026" style="position:absolute;margin-left:104.25pt;margin-top:23.65pt;width:132pt;height:131.25pt;z-index:251668480;mso-position-horizontal-relative:margin;mso-position-vertical-relative:page;mso-width-relative:margin;mso-height-relative:margin" coordsize="23610,23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">
                <v:shape id="Месяц 18" o:spid="_x0000_s1027" type="#_x0000_t184" style="position:absolute;left:5868;top:-5868;width:11737;height:234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" fillcolor="#4472c4 [3204]" strokecolor="#1f3763 [1604]" strokeweight="1pt"/>
                <v:shape id="Месяц 19" o:spid="_x0000_s1028" type="#_x0000_t184" style="position:absolute;left:6004;top:5869;width:11737;height:23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" fillcolor="#ffc000 [3207]" strokecolor="#7f5f00 [1607]" strokeweight="1pt"/>
                <v:oval id="Овал 20" o:spid="_x0000_s1029" style="position:absolute;left:6439;top:6439;width:10509;height:10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w10:wrap anchorx="margin" anchory="page"/>
              </v:group>
            </w:pict>
          </mc:Fallback>
        </mc:AlternateContent>
      </w:r>
      <w:r>
        <w:tab/>
      </w:r>
      <w:r>
        <w:tab/>
      </w:r>
      <w:r>
        <w:rPr>
          <w:rFonts w:ascii="Times New Roman" w:hAnsi="Times New Roman" w:cs="Times New Roman"/>
          <w:i/>
          <w:sz w:val="24"/>
        </w:rPr>
        <w:t xml:space="preserve">Директору фирмы </w:t>
      </w:r>
      <w:r w:rsidRPr="00C21AEB">
        <w:rPr>
          <w:rFonts w:ascii="Times New Roman" w:hAnsi="Times New Roman" w:cs="Times New Roman"/>
          <w:i/>
          <w:noProof/>
          <w:sz w:val="24"/>
        </w:rPr>
        <w:t>Кубик</w:t>
      </w:r>
    </w:p>
    <w:p w:rsidR="00613342" w:rsidRDefault="00613342" w:rsidP="004E75AC">
      <w:pPr>
        <w:ind w:left="-1418"/>
        <w:jc w:val="center"/>
        <w:rPr>
          <w:rFonts w:ascii="Times New Roman" w:hAnsi="Times New Roman" w:cs="Times New Roman"/>
          <w:i/>
          <w:sz w:val="28"/>
        </w:rPr>
      </w:pPr>
      <w:r w:rsidRPr="004E75AC">
        <w:rPr>
          <w:rFonts w:ascii="Times New Roman" w:hAnsi="Times New Roman" w:cs="Times New Roman"/>
          <w:i/>
          <w:sz w:val="28"/>
        </w:rPr>
        <w:t>УВЕДОМЛЕНИЕ</w:t>
      </w:r>
    </w:p>
    <w:p w:rsidR="00613342" w:rsidRPr="001465A0" w:rsidRDefault="00613342" w:rsidP="004E75AC">
      <w:pPr>
        <w:ind w:left="-1418"/>
        <w:jc w:val="center"/>
        <w:rPr>
          <w:rFonts w:ascii="Times New Roman" w:hAnsi="Times New Roman" w:cs="Times New Roman"/>
          <w:i/>
          <w:sz w:val="24"/>
        </w:rPr>
      </w:pPr>
      <w:r w:rsidRPr="00C21AEB">
        <w:rPr>
          <w:rFonts w:ascii="Times New Roman" w:hAnsi="Times New Roman" w:cs="Times New Roman"/>
          <w:i/>
          <w:noProof/>
          <w:sz w:val="24"/>
        </w:rPr>
        <w:t>Господин</w:t>
      </w:r>
      <w:r w:rsidRPr="001465A0">
        <w:rPr>
          <w:rFonts w:ascii="Times New Roman" w:hAnsi="Times New Roman" w:cs="Times New Roman"/>
          <w:i/>
          <w:sz w:val="24"/>
        </w:rPr>
        <w:t xml:space="preserve"> </w:t>
      </w:r>
      <w:r w:rsidRPr="00613342">
        <w:rPr>
          <w:rFonts w:ascii="Times New Roman" w:hAnsi="Times New Roman" w:cs="Times New Roman"/>
          <w:i/>
          <w:noProof/>
          <w:sz w:val="24"/>
        </w:rPr>
        <w:t>Болотов Б.Б</w:t>
      </w:r>
      <w:r w:rsidRPr="001465A0">
        <w:rPr>
          <w:rFonts w:ascii="Times New Roman" w:hAnsi="Times New Roman" w:cs="Times New Roman"/>
          <w:i/>
          <w:sz w:val="24"/>
        </w:rPr>
        <w:t>!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ab/>
        <w:t xml:space="preserve">Ваша фирма выполнила работу, предусмотренную контрактом № </w:t>
      </w:r>
      <w:r w:rsidRPr="00C21AEB">
        <w:rPr>
          <w:rFonts w:ascii="Times New Roman" w:hAnsi="Times New Roman" w:cs="Times New Roman"/>
          <w:i/>
          <w:noProof/>
          <w:sz w:val="24"/>
        </w:rPr>
        <w:t>37</w:t>
      </w:r>
      <w:r>
        <w:rPr>
          <w:rFonts w:ascii="Times New Roman" w:hAnsi="Times New Roman" w:cs="Times New Roman"/>
          <w:i/>
          <w:sz w:val="24"/>
        </w:rPr>
        <w:t xml:space="preserve"> от </w:t>
      </w:r>
      <w:r w:rsidRPr="00C21AEB">
        <w:rPr>
          <w:rFonts w:ascii="Times New Roman" w:hAnsi="Times New Roman" w:cs="Times New Roman"/>
          <w:i/>
          <w:noProof/>
          <w:sz w:val="24"/>
        </w:rPr>
        <w:t>9/1/1999</w:t>
      </w:r>
      <w:r>
        <w:rPr>
          <w:rFonts w:ascii="Times New Roman" w:hAnsi="Times New Roman" w:cs="Times New Roman"/>
          <w:i/>
          <w:sz w:val="24"/>
        </w:rPr>
        <w:t xml:space="preserve"> на сумму </w:t>
      </w:r>
      <w:r w:rsidRPr="00C21AEB">
        <w:rPr>
          <w:rFonts w:ascii="Times New Roman" w:hAnsi="Times New Roman" w:cs="Times New Roman"/>
          <w:i/>
          <w:noProof/>
          <w:sz w:val="24"/>
        </w:rPr>
        <w:t>6000</w:t>
      </w:r>
      <w:r>
        <w:rPr>
          <w:rFonts w:ascii="Times New Roman" w:hAnsi="Times New Roman" w:cs="Times New Roman"/>
          <w:i/>
          <w:sz w:val="24"/>
        </w:rPr>
        <w:t>.</w:t>
      </w:r>
    </w:p>
    <w:p w:rsidR="00613342" w:rsidRDefault="00613342" w:rsidP="00E46D5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Предусмотренная контрактом сумма будет перечислена.</w:t>
      </w:r>
    </w:p>
    <w:p w:rsidR="00613342" w:rsidRDefault="00613342" w:rsidP="00E46D58">
      <w:pPr>
        <w:ind w:left="7371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Директор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>В.П Ельцов</w:t>
      </w:r>
    </w:p>
    <w:p w:rsidR="00613342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Дата</w:t>
      </w:r>
    </w:p>
    <w:p w:rsidR="00613342" w:rsidRPr="005030B3" w:rsidRDefault="00613342" w:rsidP="005030B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Исполнитель</w:t>
      </w:r>
      <w:r>
        <w:rPr>
          <w:rFonts w:ascii="Times New Roman" w:hAnsi="Times New Roman" w:cs="Times New Roman"/>
          <w:i/>
          <w:sz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</w:rPr>
        <w:t>Фамилия И. О</w:t>
      </w:r>
    </w:p>
    <w:p w:rsidR="00613342" w:rsidRPr="00E46D58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</w:p>
    <w:p w:rsidR="00613342" w:rsidRDefault="00613342" w:rsidP="00C22FA8">
      <w:pPr>
        <w:ind w:left="6663"/>
        <w:rPr>
          <w:rFonts w:ascii="Times New Roman" w:hAnsi="Times New Roman" w:cs="Times New Roman"/>
          <w:i/>
          <w:sz w:val="24"/>
        </w:rPr>
        <w:sectPr w:rsidR="00613342" w:rsidSect="00613342">
          <w:pgSz w:w="16838" w:h="11906" w:orient="landscape"/>
          <w:pgMar w:top="1134" w:right="851" w:bottom="1134" w:left="1418" w:header="709" w:footer="709" w:gutter="0"/>
          <w:pgNumType w:start="1"/>
          <w:cols w:space="708"/>
          <w:docGrid w:linePitch="360"/>
        </w:sectPr>
      </w:pPr>
    </w:p>
    <w:p w:rsidR="00613342" w:rsidRPr="00E34DF0" w:rsidRDefault="00613342" w:rsidP="00C22FA8">
      <w:pPr>
        <w:ind w:left="6663"/>
        <w:rPr>
          <w:rFonts w:ascii="Times New Roman" w:hAnsi="Times New Roman" w:cs="Times New Roman"/>
          <w:i/>
          <w:sz w:val="24"/>
        </w:rPr>
      </w:pPr>
    </w:p>
    <w:sectPr w:rsidR="00613342" w:rsidRPr="00E34DF0" w:rsidSect="00613342">
      <w:type w:val="continuous"/>
      <w:pgSz w:w="16838" w:h="11906" w:orient="landscape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065D93"/>
    <w:rsid w:val="001465A0"/>
    <w:rsid w:val="00164362"/>
    <w:rsid w:val="00204303"/>
    <w:rsid w:val="003C1FA8"/>
    <w:rsid w:val="004E75AC"/>
    <w:rsid w:val="005030B3"/>
    <w:rsid w:val="005D3B2B"/>
    <w:rsid w:val="00613342"/>
    <w:rsid w:val="00C22FA8"/>
    <w:rsid w:val="00C519F6"/>
    <w:rsid w:val="00C6757B"/>
    <w:rsid w:val="00E34DF0"/>
    <w:rsid w:val="00E4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58CC"/>
  <w15:chartTrackingRefBased/>
  <w15:docId w15:val="{C76F0161-D344-4D37-95A7-7AF93B9B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164362"/>
    <w:pPr>
      <w:pBdr>
        <w:top w:val="double" w:sz="4" w:space="1" w:color="auto"/>
        <w:bottom w:val="single" w:sz="4" w:space="1" w:color="auto"/>
      </w:pBdr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7thr\OneDrive\communism\Word\1_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1_4</Template>
  <TotalTime>1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</cp:revision>
  <dcterms:created xsi:type="dcterms:W3CDTF">2019-03-04T17:16:00Z</dcterms:created>
  <dcterms:modified xsi:type="dcterms:W3CDTF">2019-03-04T17:17:00Z</dcterms:modified>
</cp:coreProperties>
</file>